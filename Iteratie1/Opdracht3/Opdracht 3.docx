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8E4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3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ID: </w:t>
            </w:r>
            <w:r>
              <w:t>UC-2</w:t>
            </w:r>
          </w:p>
        </w:tc>
      </w:tr>
      <w:tr w:rsidR="00F177BE" w14:paraId="360B98E6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5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Titel: </w:t>
            </w:r>
            <w:r>
              <w:t>Starten van een kennistoets</w:t>
            </w:r>
          </w:p>
        </w:tc>
      </w:tr>
      <w:tr w:rsidR="00F177BE" w14:paraId="360B98E8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7" w14:textId="3BD9560D" w:rsidR="008830B5" w:rsidRDefault="00C70EC4">
            <w:pPr>
              <w:spacing w:after="0pt" w:line="12pt" w:lineRule="auto"/>
            </w:pPr>
            <w:proofErr w:type="spellStart"/>
            <w:r>
              <w:rPr>
                <w:b/>
                <w:bCs/>
              </w:rPr>
              <w:t>Pimary</w:t>
            </w:r>
            <w:proofErr w:type="spellEnd"/>
            <w:r>
              <w:rPr>
                <w:b/>
                <w:bCs/>
              </w:rPr>
              <w:t xml:space="preserve"> Actor: </w:t>
            </w:r>
            <w:r>
              <w:t>Docent</w:t>
            </w:r>
          </w:p>
        </w:tc>
      </w:tr>
      <w:tr w:rsidR="008830B5" w14:paraId="25A6C181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6876EA" w14:textId="060C4511" w:rsidR="008830B5" w:rsidRPr="008830B5" w:rsidRDefault="008830B5">
            <w:pPr>
              <w:spacing w:after="0pt" w:line="12pt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F177BE" w14:paraId="360B98EA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BCB69C" w14:textId="77777777" w:rsidR="008830B5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6D65A89E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Provo is online en werkt naar behoren</w:t>
            </w:r>
            <w:r w:rsidR="008830B5">
              <w:t>.</w:t>
            </w:r>
            <w:r>
              <w:t xml:space="preserve"> </w:t>
            </w:r>
          </w:p>
          <w:p w14:paraId="093A4883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account</w:t>
            </w:r>
            <w:r w:rsidR="008830B5">
              <w:t>.</w:t>
            </w:r>
          </w:p>
          <w:p w14:paraId="0AD161BA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is ingelogd</w:t>
            </w:r>
            <w:r w:rsidR="008830B5">
              <w:t>.</w:t>
            </w:r>
          </w:p>
          <w:p w14:paraId="0D1A8F58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kennistoets gemaakt</w:t>
            </w:r>
            <w:r w:rsidR="008830B5">
              <w:t>.</w:t>
            </w:r>
          </w:p>
          <w:p w14:paraId="360B98E9" w14:textId="1E6B153D" w:rsidR="00F177BE" w:rsidRDefault="008830B5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Er is een niet gebruikte lokaalcode beschikbaar</w:t>
            </w:r>
            <w:r w:rsidR="00C70EC4">
              <w:t>.</w:t>
            </w:r>
          </w:p>
        </w:tc>
      </w:tr>
      <w:tr w:rsidR="00F177BE" w14:paraId="360B98EC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463CEF" w14:textId="381D431A" w:rsidR="00CF3732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13B85788" w14:textId="7831ED1B" w:rsidR="00CF3732" w:rsidRDefault="00CF3732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Gekozen lokaal is geopend.</w:t>
            </w:r>
          </w:p>
          <w:p w14:paraId="360B98EB" w14:textId="55A41B4E" w:rsidR="00F177BE" w:rsidRDefault="008830B5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Kennistoets is gestart in gekozen lokaal.</w:t>
            </w:r>
          </w:p>
        </w:tc>
      </w:tr>
      <w:tr w:rsidR="00F177BE" w14:paraId="360B98EE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D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Succes Scenario</w:t>
            </w:r>
          </w:p>
        </w:tc>
      </w:tr>
      <w:tr w:rsidR="00F177BE" w14:paraId="360B98F1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F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0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F177BE" w14:paraId="360B98F4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2" w14:textId="71DF508A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besluit e</w:t>
            </w:r>
            <w:r w:rsidR="00C70EC4">
              <w:t xml:space="preserve">en kennistoets </w:t>
            </w:r>
            <w:r>
              <w:t xml:space="preserve">te </w:t>
            </w:r>
            <w:r w:rsidR="00C70EC4">
              <w:t>s</w:t>
            </w:r>
            <w:r w:rsidR="008830B5">
              <w:t>tarten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3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8F7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5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6" w14:textId="7F0D4064" w:rsidR="00F177BE" w:rsidRDefault="008830B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toont de kennistoetsen die de docent gemaakt heeft</w:t>
            </w:r>
            <w:r w:rsidR="00B74205">
              <w:t>.</w:t>
            </w:r>
          </w:p>
        </w:tc>
      </w:tr>
      <w:tr w:rsidR="00F177BE" w14:paraId="360B98FA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8" w14:textId="7CAFA277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een</w:t>
            </w:r>
            <w:r w:rsidR="00C70EC4">
              <w:t xml:space="preserve"> </w:t>
            </w:r>
            <w:r w:rsidR="008830B5">
              <w:t>kennistoets</w:t>
            </w:r>
            <w:r w:rsidR="00C70EC4">
              <w:t xml:space="preserve"> uit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9" w14:textId="37148EC1" w:rsidR="008830B5" w:rsidRDefault="008830B5">
            <w:pPr>
              <w:spacing w:after="0pt" w:line="12pt" w:lineRule="auto"/>
            </w:pPr>
          </w:p>
        </w:tc>
      </w:tr>
      <w:tr w:rsidR="00F177BE" w14:paraId="360B9900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E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F" w14:textId="4DF7F530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maakt een uitvoering aan in het lokaal.</w:t>
            </w:r>
          </w:p>
        </w:tc>
      </w:tr>
      <w:tr w:rsidR="00F177BE" w14:paraId="360B9903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1" w14:textId="2A70AAF5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voert een maximumtijd in.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2" w14:textId="77777777" w:rsidR="00F177BE" w:rsidRDefault="00F177BE">
            <w:pPr>
              <w:spacing w:after="0pt" w:line="12pt" w:lineRule="auto"/>
            </w:pPr>
          </w:p>
        </w:tc>
      </w:tr>
      <w:tr w:rsidR="00F177BE" w14:paraId="360B9906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4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5" w14:textId="0CA1A55F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stelt de tijd in bij de huidige uitvoering.</w:t>
            </w:r>
          </w:p>
        </w:tc>
      </w:tr>
      <w:tr w:rsidR="00F177BE" w14:paraId="360B9909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7" w14:textId="7AE9105C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ervoor om het lokaal open te zetten voor studenten.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8" w14:textId="64414BD3" w:rsidR="00F177BE" w:rsidRDefault="00F177BE" w:rsidP="00B74205">
            <w:pPr>
              <w:pStyle w:val="ListParagraph"/>
              <w:spacing w:after="0pt" w:line="12pt" w:lineRule="auto"/>
            </w:pPr>
          </w:p>
        </w:tc>
      </w:tr>
      <w:tr w:rsidR="00F177BE" w14:paraId="360B990C" w14:textId="77777777" w:rsidTr="00C70EC4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A" w14:textId="5BFA5D60" w:rsidR="00F177BE" w:rsidRDefault="00F177BE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B" w14:textId="6D50BE08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start de toets in het lokaal.</w:t>
            </w:r>
          </w:p>
        </w:tc>
      </w:tr>
      <w:tr w:rsidR="00B74205" w14:paraId="2362E134" w14:textId="77777777" w:rsidTr="00C70EC4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6FD65E" w14:textId="77777777" w:rsidR="00B74205" w:rsidRDefault="00B74205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7F9422" w14:textId="65E2940C" w:rsidR="00B74205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laat de lokaalcode zien.</w:t>
            </w:r>
          </w:p>
        </w:tc>
      </w:tr>
      <w:tr w:rsidR="00F177BE" w:rsidRPr="00B74205" w14:paraId="360B9910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D" w14:textId="3561E703" w:rsidR="00F177BE" w:rsidRPr="00CF3732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Alternative Flow(s):</w:t>
            </w:r>
          </w:p>
          <w:p w14:paraId="07E822E1" w14:textId="74FE62E9" w:rsidR="00B74205" w:rsidRPr="00CF3732" w:rsidRDefault="00B74205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(</w:t>
            </w:r>
            <w:proofErr w:type="spellStart"/>
            <w:r w:rsidRPr="00CF3732">
              <w:rPr>
                <w:b/>
                <w:bCs/>
                <w:lang w:val="en-US"/>
              </w:rPr>
              <w:t>Bij</w:t>
            </w:r>
            <w:proofErr w:type="spellEnd"/>
            <w:r w:rsidRPr="00CF373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F3732">
              <w:rPr>
                <w:b/>
                <w:bCs/>
                <w:lang w:val="en-US"/>
              </w:rPr>
              <w:t>een</w:t>
            </w:r>
            <w:proofErr w:type="spellEnd"/>
            <w:r w:rsidRPr="00CF3732">
              <w:rPr>
                <w:b/>
                <w:bCs/>
                <w:lang w:val="en-US"/>
              </w:rPr>
              <w:t xml:space="preserve"> premium account)</w:t>
            </w:r>
          </w:p>
          <w:p w14:paraId="49A78CD2" w14:textId="6C6D3986" w:rsidR="00B74205" w:rsidRPr="00C70EC4" w:rsidRDefault="00B74205" w:rsidP="00B74205">
            <w:pPr>
              <w:spacing w:after="0pt" w:line="12pt" w:lineRule="auto"/>
            </w:pPr>
            <w:r w:rsidRPr="00C70EC4">
              <w:t>4.1A</w:t>
            </w:r>
            <w:r w:rsidR="00C70EC4">
              <w:t xml:space="preserve">. </w:t>
            </w:r>
            <w:r w:rsidRPr="00C70EC4">
              <w:t>Het systeem laat een lijst zien van mogelijke lokalen.</w:t>
            </w:r>
          </w:p>
          <w:p w14:paraId="2EA3F7DB" w14:textId="59D21B46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één lokaal.</w:t>
            </w:r>
          </w:p>
          <w:p w14:paraId="00009C0A" w14:textId="21C9E7E6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Ga verder bij 4</w:t>
            </w:r>
          </w:p>
          <w:p w14:paraId="5F97E7B1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82F7FF5" w14:textId="7F880F8F" w:rsidR="00B74205" w:rsidRPr="00C70EC4" w:rsidRDefault="00B74205" w:rsidP="00B74205">
            <w:pPr>
              <w:spacing w:after="0pt" w:line="12pt" w:lineRule="auto"/>
            </w:pPr>
            <w:r w:rsidRPr="00C70EC4">
              <w:t>4.1B</w:t>
            </w:r>
            <w:r w:rsidR="00C70EC4">
              <w:t>.</w:t>
            </w:r>
            <w:r w:rsidRPr="00C70EC4">
              <w:t xml:space="preserve"> Het systeem laat een lijst zien van mogelijke lokalen.</w:t>
            </w:r>
          </w:p>
          <w:p w14:paraId="214C995C" w14:textId="6C5477E2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</w:t>
            </w:r>
            <w:r w:rsidR="00C70EC4" w:rsidRPr="00C70EC4">
              <w:t>meerdere</w:t>
            </w:r>
            <w:r w:rsidRPr="00C70EC4">
              <w:t xml:space="preserve"> loka</w:t>
            </w:r>
            <w:r w:rsidR="00C70EC4" w:rsidRPr="00C70EC4">
              <w:t>len</w:t>
            </w:r>
            <w:r w:rsidRPr="00C70EC4">
              <w:t>.</w:t>
            </w:r>
          </w:p>
          <w:p w14:paraId="12A414DC" w14:textId="0715D9E2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</w:t>
            </w:r>
            <w:r w:rsidR="00C70EC4" w:rsidRPr="00C70EC4">
              <w:t>Het systeem maakt een uitvoering in de lokalen.</w:t>
            </w:r>
          </w:p>
          <w:p w14:paraId="4AC63386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04B4AF2" w14:textId="77777777" w:rsidR="00C70EC4" w:rsidRDefault="00C70EC4" w:rsidP="00B74205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(Wanneer de docent geen vrije lokalen meer heeft)</w:t>
            </w:r>
          </w:p>
          <w:p w14:paraId="360B990F" w14:textId="2423A8F7" w:rsidR="00C70EC4" w:rsidRPr="00C70EC4" w:rsidRDefault="00C70EC4" w:rsidP="00B74205">
            <w:pPr>
              <w:spacing w:after="0pt" w:line="12pt" w:lineRule="auto"/>
            </w:pPr>
            <w:r w:rsidRPr="00C70EC4">
              <w:t>2</w:t>
            </w:r>
            <w:r>
              <w:t>.</w:t>
            </w:r>
            <w:r w:rsidRPr="00C70EC4">
              <w:t xml:space="preserve"> Het systeem geeft een melding dat er geen lokaal beschikbaar is.</w:t>
            </w:r>
          </w:p>
        </w:tc>
      </w:tr>
    </w:tbl>
    <w:p w14:paraId="360B9911" w14:textId="77777777" w:rsidR="00F177BE" w:rsidRPr="00B74205" w:rsidRDefault="00F177BE">
      <w:pPr>
        <w:pageBreakBefore/>
      </w:pPr>
    </w:p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913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2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ID: </w:t>
            </w:r>
            <w:r>
              <w:t>UC-4</w:t>
            </w:r>
          </w:p>
        </w:tc>
      </w:tr>
      <w:tr w:rsidR="00F177BE" w14:paraId="360B9915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4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Titel: </w:t>
            </w:r>
            <w:r>
              <w:t>Afronden van een kennistoets</w:t>
            </w:r>
          </w:p>
        </w:tc>
      </w:tr>
      <w:tr w:rsidR="00F177BE" w14:paraId="360B9917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6" w14:textId="77777777" w:rsidR="00F177BE" w:rsidRDefault="00C70EC4">
            <w:pPr>
              <w:spacing w:after="0pt" w:line="12pt" w:lineRule="auto"/>
            </w:pPr>
            <w:proofErr w:type="spellStart"/>
            <w:r>
              <w:rPr>
                <w:b/>
                <w:bCs/>
              </w:rPr>
              <w:t>Pimary</w:t>
            </w:r>
            <w:proofErr w:type="spellEnd"/>
            <w:r>
              <w:rPr>
                <w:b/>
                <w:bCs/>
              </w:rPr>
              <w:t xml:space="preserve"> Actor: </w:t>
            </w:r>
            <w:r>
              <w:t>Docent</w:t>
            </w:r>
          </w:p>
        </w:tc>
      </w:tr>
      <w:tr w:rsidR="008830B5" w14:paraId="3E68DF62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8BD49F" w14:textId="7FFDEE1F" w:rsidR="008830B5" w:rsidRPr="008830B5" w:rsidRDefault="008830B5">
            <w:pPr>
              <w:spacing w:after="0pt" w:line="12pt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F177BE" w14:paraId="360B9919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04E8004" w14:textId="77777777" w:rsidR="00C70EC4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360B9918" w14:textId="40567836" w:rsidR="00F177BE" w:rsidRDefault="00C70EC4" w:rsidP="00C70EC4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Alle studenten zijn klaar met de toets of De tijd voor de toets is verstreken.</w:t>
            </w:r>
          </w:p>
        </w:tc>
      </w:tr>
      <w:tr w:rsidR="00F177BE" w14:paraId="360B991B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71DA793" w14:textId="77777777" w:rsidR="00C70EC4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175F5BC8" w14:textId="77777777" w:rsidR="00C70EC4" w:rsidRDefault="00C70EC4" w:rsidP="00C70EC4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De totaalscores zijn berekend.</w:t>
            </w:r>
          </w:p>
          <w:p w14:paraId="360B991A" w14:textId="75D145E1" w:rsidR="00F177BE" w:rsidRDefault="00C70EC4" w:rsidP="00C70EC4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Een overzicht is gegenereerd en weergegeven.</w:t>
            </w:r>
          </w:p>
        </w:tc>
      </w:tr>
      <w:tr w:rsidR="00F177BE" w14:paraId="360B991D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C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Succes Scenario</w:t>
            </w:r>
          </w:p>
        </w:tc>
      </w:tr>
      <w:tr w:rsidR="00F177BE" w14:paraId="360B9920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E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1F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F177BE" w14:paraId="360B9923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1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Vraag overzicht met de totaalscore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2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926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4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5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Tel punten en bonuspunten op</w:t>
            </w:r>
          </w:p>
        </w:tc>
      </w:tr>
      <w:tr w:rsidR="00F177BE" w14:paraId="360B9929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7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8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Plaats Studentnaam en totaalscore in overzicht</w:t>
            </w:r>
          </w:p>
        </w:tc>
      </w:tr>
      <w:tr w:rsidR="00F177BE" w14:paraId="360B992C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A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B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Ga terug naar stap 2 tot alle studenten hun totaalscore hebben en in het overzicht staan</w:t>
            </w:r>
          </w:p>
        </w:tc>
      </w:tr>
      <w:tr w:rsidR="00F177BE" w14:paraId="360B992F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D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2E" w14:textId="77777777" w:rsidR="00F177BE" w:rsidRDefault="00C70EC4">
            <w:pPr>
              <w:pStyle w:val="ListParagraph"/>
              <w:numPr>
                <w:ilvl w:val="0"/>
                <w:numId w:val="2"/>
              </w:numPr>
              <w:spacing w:after="0pt" w:line="12pt" w:lineRule="auto"/>
            </w:pPr>
            <w:r>
              <w:t>Geef overzicht weer</w:t>
            </w:r>
          </w:p>
        </w:tc>
      </w:tr>
      <w:tr w:rsidR="00F177BE" w14:paraId="360B9932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30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Flow(s):</w:t>
            </w:r>
          </w:p>
          <w:p w14:paraId="360B9931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</w:tbl>
    <w:p w14:paraId="360B9933" w14:textId="77777777" w:rsidR="00F177BE" w:rsidRDefault="00F177BE"/>
    <w:sectPr w:rsidR="00F177BE">
      <w:pgSz w:w="595.30pt" w:h="841.90pt"/>
      <w:pgMar w:top="72pt" w:right="72pt" w:bottom="72pt" w:left="72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52829D8" w14:textId="77777777" w:rsidR="006D6B29" w:rsidRDefault="006D6B29">
      <w:pPr>
        <w:spacing w:after="0pt" w:line="12pt" w:lineRule="auto"/>
      </w:pPr>
      <w:r>
        <w:separator/>
      </w:r>
    </w:p>
  </w:endnote>
  <w:endnote w:type="continuationSeparator" w:id="0">
    <w:p w14:paraId="38B4C79E" w14:textId="77777777" w:rsidR="006D6B29" w:rsidRDefault="006D6B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4DD93CA4" w14:textId="77777777" w:rsidR="006D6B29" w:rsidRDefault="006D6B29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4DCD6C5E" w14:textId="77777777" w:rsidR="006D6B29" w:rsidRDefault="006D6B29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3B67F9F"/>
    <w:multiLevelType w:val="hybridMultilevel"/>
    <w:tmpl w:val="87C2997A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B6F62EE"/>
    <w:multiLevelType w:val="multilevel"/>
    <w:tmpl w:val="0F1ADB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E"/>
    <w:rsid w:val="006D6B29"/>
    <w:rsid w:val="008830B5"/>
    <w:rsid w:val="00B74205"/>
    <w:rsid w:val="00C70EC4"/>
    <w:rsid w:val="00CF3732"/>
    <w:rsid w:val="00DB4A34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B98E3"/>
  <w15:docId w15:val="{780A05D7-7AC0-4015-9CB9-473FE6EDD3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dc:description/>
  <cp:lastModifiedBy>Max Jansen</cp:lastModifiedBy>
  <cp:revision>3</cp:revision>
  <dcterms:created xsi:type="dcterms:W3CDTF">2021-10-05T13:24:00Z</dcterms:created>
  <dcterms:modified xsi:type="dcterms:W3CDTF">2021-10-05T13:57:00Z</dcterms:modified>
</cp:coreProperties>
</file>